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0FF" w:rsidRDefault="007F00FF" w:rsidP="00700A65">
      <w:pPr>
        <w:pStyle w:val="Puesto1"/>
        <w:rPr>
          <w:lang w:val="de-DE"/>
        </w:rPr>
        <w:sectPr w:rsidR="007F00FF" w:rsidSect="0025077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r>
        <w:rPr>
          <w:lang w:val="de-DE"/>
        </w:rPr>
        <w:t>CAPITULO 2</w:t>
      </w:r>
    </w:p>
    <w:p w:rsidR="00821AE6" w:rsidRPr="00550530" w:rsidRDefault="00821AE6" w:rsidP="00700A65">
      <w:pPr>
        <w:pStyle w:val="Puesto1"/>
        <w:rPr>
          <w:lang w:val="de-DE"/>
        </w:rPr>
      </w:pPr>
      <w:bookmarkStart w:id="0" w:name="_GoBack"/>
      <w:bookmarkEnd w:id="0"/>
    </w:p>
    <w:sectPr w:rsidR="00821AE6" w:rsidRPr="00550530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2E9" w:rsidRDefault="002872E9">
      <w:r>
        <w:separator/>
      </w:r>
    </w:p>
  </w:endnote>
  <w:endnote w:type="continuationSeparator" w:id="0">
    <w:p w:rsidR="002872E9" w:rsidRDefault="0028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2E9" w:rsidRDefault="002872E9" w:rsidP="009A40EA">
      <w:r>
        <w:separator/>
      </w:r>
    </w:p>
  </w:footnote>
  <w:footnote w:type="continuationSeparator" w:id="0">
    <w:p w:rsidR="002872E9" w:rsidRPr="009A40EA" w:rsidRDefault="002872E9" w:rsidP="009A40EA">
      <w:r>
        <w:separator/>
      </w:r>
    </w:p>
  </w:footnote>
  <w:footnote w:type="continuationNotice" w:id="1">
    <w:p w:rsidR="002872E9" w:rsidRPr="00C26F77" w:rsidRDefault="002872E9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de-DE" w:vendorID="64" w:dllVersion="131078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65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872E9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87FD1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0A65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7F00F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C2D09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6BEBF-D9B6-4883-ADB1-51AD08C5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Puesto1">
    <w:name w:val="Puest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Desktop\Tecnicas%20y%20herramientas%20modernas\Clase%201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Fran</dc:creator>
  <cp:keywords/>
  <dc:description/>
  <cp:lastModifiedBy>Fran</cp:lastModifiedBy>
  <cp:revision>2</cp:revision>
  <cp:lastPrinted>2011-02-21T20:47:00Z</cp:lastPrinted>
  <dcterms:created xsi:type="dcterms:W3CDTF">2023-03-10T23:05:00Z</dcterms:created>
  <dcterms:modified xsi:type="dcterms:W3CDTF">2023-03-10T23:05:00Z</dcterms:modified>
</cp:coreProperties>
</file>